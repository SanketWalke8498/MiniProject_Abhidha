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mr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66EE6B65" w:rsidR="006F3721" w:rsidRPr="00F40045" w:rsidRDefault="00A5269D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 – Central Perk ~ Food Ordering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!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66EE6B65" w:rsidR="006F3721" w:rsidRPr="00F40045" w:rsidRDefault="00A5269D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 – Central Perk ~ Food Ordering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56"/>
                        </w:rPr>
                        <w:t>!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mr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31CEF9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mr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FDAC0C9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mr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2" w:name="_Toc229759047"/>
      <w:bookmarkStart w:id="3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4" w:name="_Toc311197302"/>
      <w:bookmarkStart w:id="5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FF3B39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2"/>
    <w:bookmarkEnd w:id="3"/>
    <w:bookmarkEnd w:id="4"/>
    <w:bookmarkEnd w:id="5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CF656" w14:textId="77777777" w:rsidR="00FF3B39" w:rsidRDefault="00FF3B39" w:rsidP="006A582B">
      <w:r>
        <w:separator/>
      </w:r>
    </w:p>
  </w:endnote>
  <w:endnote w:type="continuationSeparator" w:id="0">
    <w:p w14:paraId="42549275" w14:textId="77777777" w:rsidR="00FF3B39" w:rsidRDefault="00FF3B39" w:rsidP="006A582B">
      <w:r>
        <w:continuationSeparator/>
      </w:r>
    </w:p>
  </w:endnote>
  <w:endnote w:type="continuationNotice" w:id="1">
    <w:p w14:paraId="6A5ECEF3" w14:textId="77777777" w:rsidR="00FF3B39" w:rsidRDefault="00FF3B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761F3D3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269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269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B23ED" w14:textId="77777777" w:rsidR="00FF3B39" w:rsidRDefault="00FF3B39" w:rsidP="006A582B">
      <w:r>
        <w:separator/>
      </w:r>
    </w:p>
  </w:footnote>
  <w:footnote w:type="continuationSeparator" w:id="0">
    <w:p w14:paraId="0819C022" w14:textId="77777777" w:rsidR="00FF3B39" w:rsidRDefault="00FF3B39" w:rsidP="006A582B">
      <w:r>
        <w:continuationSeparator/>
      </w:r>
    </w:p>
  </w:footnote>
  <w:footnote w:type="continuationNotice" w:id="1">
    <w:p w14:paraId="33B755F2" w14:textId="77777777" w:rsidR="00FF3B39" w:rsidRDefault="00FF3B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mr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24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269D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5B6F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C3CD3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11E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3B39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CB58973-2D29-40A2-95B5-176D1889949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6D7F1FC-1724-488A-9E5D-B5B58D80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Admin</cp:lastModifiedBy>
  <cp:revision>3</cp:revision>
  <cp:lastPrinted>2014-03-29T07:34:00Z</cp:lastPrinted>
  <dcterms:created xsi:type="dcterms:W3CDTF">2021-07-12T17:48:00Z</dcterms:created>
  <dcterms:modified xsi:type="dcterms:W3CDTF">2021-07-14T16:58:00Z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